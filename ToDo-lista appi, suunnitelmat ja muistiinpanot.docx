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2544" w14:textId="77777777" w:rsidR="002A4761" w:rsidRDefault="002A4761" w:rsidP="002A4761">
      <w:pPr>
        <w:pStyle w:val="Heading1"/>
        <w:numPr>
          <w:ilvl w:val="0"/>
          <w:numId w:val="0"/>
        </w:numPr>
        <w:ind w:left="431" w:hanging="431"/>
      </w:pPr>
    </w:p>
    <w:sdt>
      <w:sdtPr>
        <w:rPr>
          <w:rFonts w:ascii="Trebuchet MS" w:eastAsiaTheme="minorHAnsi" w:hAnsi="Trebuchet MS" w:cstheme="minorHAnsi"/>
          <w:b w:val="0"/>
          <w:bCs w:val="0"/>
          <w:color w:val="auto"/>
          <w:sz w:val="20"/>
          <w:szCs w:val="22"/>
          <w:lang w:val="fi-FI"/>
        </w:rPr>
        <w:id w:val="-1909056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FF4A77" w14:textId="35A0ADAC" w:rsidR="002A4761" w:rsidRDefault="006F74F1">
          <w:pPr>
            <w:pStyle w:val="TOCHeading"/>
          </w:pPr>
          <w:proofErr w:type="spellStart"/>
          <w:r>
            <w:rPr>
              <w:rFonts w:ascii="Trebuchet MS" w:eastAsiaTheme="minorHAnsi" w:hAnsi="Trebuchet MS" w:cstheme="minorHAnsi"/>
              <w:b w:val="0"/>
              <w:bCs w:val="0"/>
              <w:color w:val="auto"/>
              <w:sz w:val="20"/>
              <w:szCs w:val="22"/>
              <w:lang w:val="fi-FI"/>
            </w:rPr>
            <w:t>Unchecked</w:t>
          </w:r>
          <w:proofErr w:type="spellEnd"/>
          <w:r>
            <w:rPr>
              <w:rFonts w:ascii="Trebuchet MS" w:eastAsiaTheme="minorHAnsi" w:hAnsi="Trebuchet MS" w:cstheme="minorHAnsi"/>
              <w:b w:val="0"/>
              <w:bCs w:val="0"/>
              <w:color w:val="auto"/>
              <w:sz w:val="20"/>
              <w:szCs w:val="22"/>
              <w:lang w:val="fi-FI"/>
            </w:rPr>
            <w:t xml:space="preserve"> sovellus</w:t>
          </w:r>
          <w:r w:rsidR="002A4761">
            <w:t xml:space="preserve"> </w:t>
          </w:r>
        </w:p>
        <w:p w14:paraId="7431302E" w14:textId="376EF84A" w:rsidR="004529A7" w:rsidRDefault="002A4761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47360930" w:history="1">
            <w:r w:rsidR="004529A7" w:rsidRPr="00F20FC8">
              <w:rPr>
                <w:rStyle w:val="Hyperlink"/>
                <w:noProof/>
              </w:rPr>
              <w:t>1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Yleistä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_Toc147360930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1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1E1253CB" w14:textId="12BDE738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31" w:history="1">
            <w:r w:rsidR="004529A7" w:rsidRPr="00F20FC8">
              <w:rPr>
                <w:rStyle w:val="Hyperlink"/>
                <w:noProof/>
              </w:rPr>
              <w:t>2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Muistiinpanot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_Toc147360931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40255F8C" w14:textId="56CB3C20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32" w:history="1">
            <w:r w:rsidR="004529A7" w:rsidRPr="00F20FC8">
              <w:rPr>
                <w:rStyle w:val="Hyperlink"/>
                <w:noProof/>
              </w:rPr>
              <w:t>3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Ominaisuudet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_Toc147360932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4CF5EAA" w14:textId="08058450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3" w:history="1">
            <w:r w:rsidR="004529A7" w:rsidRPr="00F20FC8">
              <w:rPr>
                <w:rStyle w:val="Hyperlink"/>
                <w:noProof/>
              </w:rPr>
              <w:t>3.1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Must-have: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_Toc147360933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26F93AC" w14:textId="7AA2B58A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4" w:history="1">
            <w:r w:rsidR="004529A7" w:rsidRPr="00F20FC8">
              <w:rPr>
                <w:rStyle w:val="Hyperlink"/>
                <w:noProof/>
              </w:rPr>
              <w:t>3.1.1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Lisää tehtävä painamalle Enter.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_Toc147360934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1D810753" w14:textId="69B091D1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5" w:history="1">
            <w:r w:rsidR="004529A7" w:rsidRPr="00F20FC8">
              <w:rPr>
                <w:rStyle w:val="Hyperlink"/>
                <w:noProof/>
              </w:rPr>
              <w:t>3.1.2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Poista tehtävä yhdellä klikkauksella.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_Toc147360935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A02CCD2" w14:textId="103232C3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6" w:history="1">
            <w:r w:rsidR="004529A7" w:rsidRPr="00F20FC8">
              <w:rPr>
                <w:rStyle w:val="Hyperlink"/>
                <w:noProof/>
              </w:rPr>
              <w:t>3.1.3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Uusin tehtävä lisätään listalle ensimmäiseksi.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_Toc147360936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878940A" w14:textId="4A3E2A1A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7" w:history="1">
            <w:r w:rsidR="004529A7" w:rsidRPr="00F20FC8">
              <w:rPr>
                <w:rStyle w:val="Hyperlink"/>
                <w:noProof/>
              </w:rPr>
              <w:t>3.1.4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Tehtävien on jäätävä muistiin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_Toc147360937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2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24D4384C" w14:textId="71FC2354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8" w:history="1">
            <w:r w:rsidR="004529A7" w:rsidRPr="00F20FC8">
              <w:rPr>
                <w:rStyle w:val="Hyperlink"/>
                <w:noProof/>
              </w:rPr>
              <w:t>3.2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Should-have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_Toc147360938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C808E54" w14:textId="7E39439C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39" w:history="1">
            <w:r w:rsidR="004529A7" w:rsidRPr="00F20FC8">
              <w:rPr>
                <w:rStyle w:val="Hyperlink"/>
                <w:noProof/>
              </w:rPr>
              <w:t>3.2.1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Suoritetut tehtävät siirretään oman alavalikon taakse. Listan saa avattua/suljettua klikkaamalla.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_Toc147360939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AE11ABC" w14:textId="3AA7AE6B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0" w:history="1">
            <w:r w:rsidR="004529A7" w:rsidRPr="00F20FC8">
              <w:rPr>
                <w:rStyle w:val="Hyperlink"/>
                <w:noProof/>
              </w:rPr>
              <w:t>3.2.2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Valitse järjestämisperuste: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_Toc147360940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8CB7FA1" w14:textId="67A0A330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1" w:history="1">
            <w:r w:rsidR="004529A7" w:rsidRPr="00F20FC8">
              <w:rPr>
                <w:rStyle w:val="Hyperlink"/>
                <w:noProof/>
              </w:rPr>
              <w:t>3.2.3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Muutta järjestys käänteiseksi.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_Toc147360941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11EC1B88" w14:textId="7E0DE8BD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2" w:history="1">
            <w:r w:rsidR="004529A7" w:rsidRPr="00F20FC8">
              <w:rPr>
                <w:rStyle w:val="Hyperlink"/>
                <w:noProof/>
              </w:rPr>
              <w:t>3.3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Could-have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_Toc147360942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29E8F44B" w14:textId="6D20499A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3" w:history="1">
            <w:r w:rsidR="004529A7" w:rsidRPr="00F20FC8">
              <w:rPr>
                <w:rStyle w:val="Hyperlink"/>
                <w:noProof/>
              </w:rPr>
              <w:t>3.3.1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Lisää tehtävälle prioritteetti: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_Toc147360943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8F0AA73" w14:textId="4DA355B5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4" w:history="1">
            <w:r w:rsidR="004529A7" w:rsidRPr="00F20FC8">
              <w:rPr>
                <w:rStyle w:val="Hyperlink"/>
                <w:noProof/>
              </w:rPr>
              <w:t>3.3.2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Lisää tehtävälle tekstimuotoinen tunniste.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_Toc147360944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73C7E95F" w14:textId="5C8137B1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5" w:history="1">
            <w:r w:rsidR="004529A7" w:rsidRPr="00F20FC8">
              <w:rPr>
                <w:rStyle w:val="Hyperlink"/>
                <w:noProof/>
              </w:rPr>
              <w:t>3.3.3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Valitse ryhmitysperuste: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_Toc147360945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750DB6B" w14:textId="64443C7E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6" w:history="1">
            <w:r w:rsidR="004529A7" w:rsidRPr="00F20FC8">
              <w:rPr>
                <w:rStyle w:val="Hyperlink"/>
                <w:noProof/>
              </w:rPr>
              <w:t>3.3.4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Kommenttikenttä tehtäville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_Toc147360946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53FE8617" w14:textId="0D7113FD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47" w:history="1">
            <w:r w:rsidR="004529A7" w:rsidRPr="00F20FC8">
              <w:rPr>
                <w:rStyle w:val="Hyperlink"/>
                <w:noProof/>
              </w:rPr>
              <w:t>4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UI-suunnittelu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_Toc147360947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66B019C" w14:textId="379E247D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8" w:history="1">
            <w:r w:rsidR="004529A7" w:rsidRPr="00F20FC8">
              <w:rPr>
                <w:rStyle w:val="Hyperlink"/>
                <w:noProof/>
              </w:rPr>
              <w:t>4.1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Fontit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_Toc147360948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3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3229B509" w14:textId="6C0A3DD4" w:rsidR="004529A7" w:rsidRDefault="00000000">
          <w:pPr>
            <w:pStyle w:val="TOC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49" w:history="1">
            <w:r w:rsidR="004529A7" w:rsidRPr="00F20FC8">
              <w:rPr>
                <w:rStyle w:val="Hyperlink"/>
                <w:noProof/>
                <w:lang w:val="en-US"/>
              </w:rPr>
              <w:t>4.1.1</w:t>
            </w:r>
            <w:r w:rsidR="004529A7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  <w:lang w:val="en-US"/>
              </w:rPr>
              <w:t>Fonttikoot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_Toc147360949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4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0512DB50" w14:textId="011200EA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50" w:history="1">
            <w:r w:rsidR="004529A7" w:rsidRPr="00F20FC8">
              <w:rPr>
                <w:rStyle w:val="Hyperlink"/>
                <w:noProof/>
                <w:lang w:val="en-US"/>
              </w:rPr>
              <w:t>4.2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  <w:lang w:val="en-US"/>
              </w:rPr>
              <w:t>Värikoodit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_Toc147360950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4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3F7432A7" w14:textId="33437FC4" w:rsidR="004529A7" w:rsidRDefault="00000000">
          <w:pPr>
            <w:pStyle w:val="TOC2"/>
            <w:tabs>
              <w:tab w:val="left" w:pos="80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360951" w:history="1">
            <w:r w:rsidR="004529A7" w:rsidRPr="00F20FC8">
              <w:rPr>
                <w:rStyle w:val="Hyperlink"/>
                <w:noProof/>
                <w:lang w:val="en-US"/>
              </w:rPr>
              <w:t>4.3</w:t>
            </w:r>
            <w:r w:rsidR="004529A7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  <w:lang w:val="en-US"/>
              </w:rPr>
              <w:t>Grafiikat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_Toc147360951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4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67C7F90C" w14:textId="109BF644" w:rsidR="004529A7" w:rsidRDefault="00000000">
          <w:pPr>
            <w:pStyle w:val="TOC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hyperlink w:anchor="_Toc147360952" w:history="1">
            <w:r w:rsidR="004529A7" w:rsidRPr="00F20FC8">
              <w:rPr>
                <w:rStyle w:val="Hyperlink"/>
                <w:noProof/>
              </w:rPr>
              <w:t>5</w:t>
            </w:r>
            <w:r w:rsidR="004529A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4529A7" w:rsidRPr="00F20FC8">
              <w:rPr>
                <w:rStyle w:val="Hyperlink"/>
                <w:noProof/>
              </w:rPr>
              <w:t>Linkkejä ulkoisiin materiaaleihin</w:t>
            </w:r>
            <w:r w:rsidR="004529A7">
              <w:rPr>
                <w:noProof/>
                <w:webHidden/>
              </w:rPr>
              <w:tab/>
            </w:r>
            <w:r w:rsidR="004529A7">
              <w:rPr>
                <w:noProof/>
                <w:webHidden/>
              </w:rPr>
              <w:fldChar w:fldCharType="begin"/>
            </w:r>
            <w:r w:rsidR="004529A7">
              <w:rPr>
                <w:noProof/>
                <w:webHidden/>
              </w:rPr>
              <w:instrText xml:space="preserve"> PAGEREF _Toc147360952 \h </w:instrText>
            </w:r>
            <w:r w:rsidR="004529A7">
              <w:rPr>
                <w:noProof/>
                <w:webHidden/>
              </w:rPr>
            </w:r>
            <w:r w:rsidR="004529A7">
              <w:rPr>
                <w:noProof/>
                <w:webHidden/>
              </w:rPr>
              <w:fldChar w:fldCharType="separate"/>
            </w:r>
            <w:r w:rsidR="003D05F7">
              <w:rPr>
                <w:noProof/>
                <w:webHidden/>
              </w:rPr>
              <w:t>4</w:t>
            </w:r>
            <w:r w:rsidR="004529A7">
              <w:rPr>
                <w:noProof/>
                <w:webHidden/>
              </w:rPr>
              <w:fldChar w:fldCharType="end"/>
            </w:r>
          </w:hyperlink>
        </w:p>
        <w:p w14:paraId="0F9451D9" w14:textId="7DAA2D07" w:rsidR="002A4761" w:rsidRDefault="002A4761">
          <w:r>
            <w:rPr>
              <w:rFonts w:asciiTheme="minorHAnsi" w:hAnsi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3A5CC525" w14:textId="6E5D19FE" w:rsidR="001A2FA0" w:rsidRDefault="002C25D7" w:rsidP="002C25D7">
      <w:pPr>
        <w:pStyle w:val="Heading1"/>
      </w:pPr>
      <w:bookmarkStart w:id="0" w:name="_Toc147360930"/>
      <w:r>
        <w:t>Yleistä</w:t>
      </w:r>
      <w:bookmarkEnd w:id="0"/>
    </w:p>
    <w:p w14:paraId="537368DC" w14:textId="77777777" w:rsidR="001E452F" w:rsidRDefault="001E452F" w:rsidP="001E452F">
      <w:proofErr w:type="spellStart"/>
      <w:r>
        <w:t>Unchecked</w:t>
      </w:r>
      <w:proofErr w:type="spellEnd"/>
      <w:r>
        <w:t xml:space="preserve"> on web-selaimissa toimiva tehtävälista-sovellus.</w:t>
      </w:r>
    </w:p>
    <w:p w14:paraId="331FDD1F" w14:textId="77777777" w:rsidR="00BC7ED6" w:rsidRDefault="00BC7ED6" w:rsidP="001E452F"/>
    <w:p w14:paraId="13AA7F31" w14:textId="77777777" w:rsidR="00BC7ED6" w:rsidRDefault="00BC7ED6" w:rsidP="001E452F"/>
    <w:p w14:paraId="44464DFF" w14:textId="07569417" w:rsidR="00583E7F" w:rsidRDefault="00583E7F" w:rsidP="00583E7F">
      <w:pPr>
        <w:pStyle w:val="Heading1"/>
      </w:pPr>
      <w:bookmarkStart w:id="1" w:name="_Toc147360931"/>
      <w:r>
        <w:lastRenderedPageBreak/>
        <w:t>Muistiinpanot</w:t>
      </w:r>
      <w:bookmarkEnd w:id="1"/>
    </w:p>
    <w:p w14:paraId="348EC289" w14:textId="402A9686" w:rsidR="00D478E1" w:rsidRDefault="00BC7ED6" w:rsidP="00583E7F">
      <w:r>
        <w:t xml:space="preserve">Kun </w:t>
      </w:r>
      <w:proofErr w:type="spellStart"/>
      <w:r>
        <w:t>localStoragen</w:t>
      </w:r>
      <w:proofErr w:type="spellEnd"/>
      <w:r>
        <w:t xml:space="preserve"> asioita pitää lisätä, poistaa tai muokata:</w:t>
      </w:r>
    </w:p>
    <w:p w14:paraId="1354561D" w14:textId="1E8BF307" w:rsidR="00BC7ED6" w:rsidRDefault="00BC7ED6" w:rsidP="00BC7ED6">
      <w:pPr>
        <w:pStyle w:val="ListParagraph"/>
        <w:numPr>
          <w:ilvl w:val="0"/>
          <w:numId w:val="20"/>
        </w:numPr>
      </w:pPr>
      <w:r>
        <w:t>Kun uusi tehtävä lisätään.</w:t>
      </w:r>
    </w:p>
    <w:p w14:paraId="2C0EE022" w14:textId="3465BF25" w:rsidR="00BC7ED6" w:rsidRDefault="00BC7ED6" w:rsidP="00BC7ED6">
      <w:pPr>
        <w:pStyle w:val="ListParagraph"/>
        <w:numPr>
          <w:ilvl w:val="0"/>
          <w:numId w:val="20"/>
        </w:numPr>
      </w:pPr>
      <w:r>
        <w:t>Kun tehtävä poistetaan.</w:t>
      </w:r>
    </w:p>
    <w:p w14:paraId="6B1B0CD2" w14:textId="19812888" w:rsidR="00BC7ED6" w:rsidRDefault="00BC7ED6" w:rsidP="00BC7ED6">
      <w:pPr>
        <w:pStyle w:val="ListParagraph"/>
        <w:numPr>
          <w:ilvl w:val="1"/>
          <w:numId w:val="20"/>
        </w:numPr>
      </w:pPr>
      <w:r>
        <w:t xml:space="preserve">Kun </w:t>
      </w:r>
      <w:proofErr w:type="spellStart"/>
      <w:r>
        <w:t>todo</w:t>
      </w:r>
      <w:proofErr w:type="spellEnd"/>
      <w:r>
        <w:t>-listan tehtävä poistetaan?</w:t>
      </w:r>
    </w:p>
    <w:p w14:paraId="59D361D1" w14:textId="49CE9DD3" w:rsidR="00BC7ED6" w:rsidRDefault="00BC7ED6" w:rsidP="00BC7ED6">
      <w:pPr>
        <w:pStyle w:val="ListParagraph"/>
        <w:numPr>
          <w:ilvl w:val="1"/>
          <w:numId w:val="20"/>
        </w:numPr>
      </w:pPr>
      <w:r>
        <w:t xml:space="preserve">Kun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tehtävä </w:t>
      </w:r>
      <w:proofErr w:type="spellStart"/>
      <w:r>
        <w:t>positetaan</w:t>
      </w:r>
      <w:proofErr w:type="spellEnd"/>
      <w:r>
        <w:t>?</w:t>
      </w:r>
    </w:p>
    <w:p w14:paraId="447190FD" w14:textId="47BEFF6E" w:rsidR="00BC7ED6" w:rsidRDefault="00BC7ED6" w:rsidP="00BC7ED6">
      <w:pPr>
        <w:pStyle w:val="ListParagraph"/>
        <w:numPr>
          <w:ilvl w:val="0"/>
          <w:numId w:val="20"/>
        </w:numPr>
      </w:pPr>
      <w:r>
        <w:t>Kun kaikki suoritetut tehtävät poistetaan ”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>”</w:t>
      </w:r>
    </w:p>
    <w:p w14:paraId="2FFC3BBE" w14:textId="5ACB3958" w:rsidR="00BC7ED6" w:rsidRDefault="00BC7ED6" w:rsidP="00BC7ED6">
      <w:pPr>
        <w:pStyle w:val="ListParagraph"/>
        <w:numPr>
          <w:ilvl w:val="0"/>
          <w:numId w:val="20"/>
        </w:numPr>
      </w:pPr>
      <w:r>
        <w:t>Kun tehtävä merkataan suoritetuksi.</w:t>
      </w:r>
    </w:p>
    <w:p w14:paraId="2D0BA0CF" w14:textId="31D4A53F" w:rsidR="00BC7ED6" w:rsidRDefault="00BC7ED6" w:rsidP="00BC7ED6">
      <w:pPr>
        <w:pStyle w:val="ListParagraph"/>
        <w:numPr>
          <w:ilvl w:val="0"/>
          <w:numId w:val="20"/>
        </w:numPr>
      </w:pPr>
      <w:r>
        <w:t>Kun tehtävä merkataan takaisin tekemättömäksi.</w:t>
      </w:r>
    </w:p>
    <w:p w14:paraId="4E087FFE" w14:textId="603570F1" w:rsidR="006F74F1" w:rsidRDefault="001E452F" w:rsidP="002C25D7">
      <w:pPr>
        <w:pStyle w:val="Heading1"/>
      </w:pPr>
      <w:bookmarkStart w:id="2" w:name="_Toc147360932"/>
      <w:r>
        <w:t>Ominaisuudet</w:t>
      </w:r>
      <w:bookmarkEnd w:id="2"/>
    </w:p>
    <w:p w14:paraId="16E6879F" w14:textId="15083B5B" w:rsidR="006F74F1" w:rsidRPr="006F74F1" w:rsidRDefault="006F74F1" w:rsidP="002C25D7">
      <w:pPr>
        <w:pStyle w:val="Heading2"/>
      </w:pPr>
      <w:bookmarkStart w:id="3" w:name="_Toc147360933"/>
      <w:proofErr w:type="spellStart"/>
      <w:r>
        <w:t>Must-have</w:t>
      </w:r>
      <w:proofErr w:type="spellEnd"/>
      <w:r>
        <w:t>:</w:t>
      </w:r>
      <w:bookmarkEnd w:id="3"/>
    </w:p>
    <w:p w14:paraId="3C838424" w14:textId="6071233D" w:rsidR="004D1DDB" w:rsidRDefault="006F74F1" w:rsidP="002C25D7">
      <w:pPr>
        <w:pStyle w:val="Heading3"/>
      </w:pPr>
      <w:bookmarkStart w:id="4" w:name="_Toc147360934"/>
      <w:r>
        <w:t>Lisää tehtävä painamalle Enter.</w:t>
      </w:r>
      <w:bookmarkEnd w:id="4"/>
    </w:p>
    <w:p w14:paraId="13160AEA" w14:textId="4070FACB" w:rsidR="0079649E" w:rsidRPr="0079649E" w:rsidRDefault="0079649E" w:rsidP="0079649E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0B63F516" w14:textId="5C0E1122" w:rsidR="004D372B" w:rsidRDefault="0079649E" w:rsidP="004D372B">
      <w:pPr>
        <w:pStyle w:val="ListParagraph"/>
        <w:numPr>
          <w:ilvl w:val="0"/>
          <w:numId w:val="16"/>
        </w:numPr>
      </w:pPr>
      <w:r>
        <w:t>Max 50 merkkiä</w:t>
      </w:r>
    </w:p>
    <w:p w14:paraId="03E34D2C" w14:textId="2A86B405" w:rsidR="0079649E" w:rsidRDefault="0079649E" w:rsidP="004D372B">
      <w:pPr>
        <w:pStyle w:val="ListParagraph"/>
        <w:numPr>
          <w:ilvl w:val="0"/>
          <w:numId w:val="16"/>
        </w:numPr>
      </w:pPr>
      <w:r>
        <w:t>Min 1 merkki</w:t>
      </w:r>
    </w:p>
    <w:p w14:paraId="3641564E" w14:textId="176FB818" w:rsidR="0079649E" w:rsidRDefault="0079649E" w:rsidP="004D372B">
      <w:pPr>
        <w:pStyle w:val="ListParagraph"/>
        <w:numPr>
          <w:ilvl w:val="0"/>
          <w:numId w:val="16"/>
        </w:numPr>
      </w:pPr>
      <w:r>
        <w:t>Hyväksyy vain Enterillä</w:t>
      </w:r>
    </w:p>
    <w:p w14:paraId="03F16E30" w14:textId="75ACA420" w:rsidR="0079649E" w:rsidRDefault="0079649E" w:rsidP="004D372B">
      <w:pPr>
        <w:pStyle w:val="ListParagraph"/>
        <w:numPr>
          <w:ilvl w:val="0"/>
          <w:numId w:val="16"/>
        </w:numPr>
      </w:pPr>
      <w:r>
        <w:t>Uusin tehtävä menee listan ylimmäiseksi</w:t>
      </w:r>
    </w:p>
    <w:p w14:paraId="49EA7F40" w14:textId="1F8EBFF1" w:rsidR="0079649E" w:rsidRDefault="0079649E" w:rsidP="004D372B">
      <w:pPr>
        <w:pStyle w:val="ListParagraph"/>
        <w:numPr>
          <w:ilvl w:val="0"/>
          <w:numId w:val="16"/>
        </w:numPr>
      </w:pPr>
      <w:r>
        <w:t>Listan enimmäispituus 30</w:t>
      </w:r>
    </w:p>
    <w:p w14:paraId="6784AF97" w14:textId="7CB25AF2" w:rsidR="0079649E" w:rsidRPr="004D372B" w:rsidRDefault="0079649E" w:rsidP="004D372B">
      <w:pPr>
        <w:pStyle w:val="ListParagraph"/>
        <w:numPr>
          <w:ilvl w:val="0"/>
          <w:numId w:val="16"/>
        </w:numPr>
      </w:pPr>
      <w:r>
        <w:t xml:space="preserve">Ylimenevät </w:t>
      </w:r>
      <w:proofErr w:type="spellStart"/>
      <w:proofErr w:type="gramStart"/>
      <w:r>
        <w:t>overflow:scroll</w:t>
      </w:r>
      <w:proofErr w:type="spellEnd"/>
      <w:proofErr w:type="gramEnd"/>
    </w:p>
    <w:p w14:paraId="5D204E6D" w14:textId="77777777" w:rsidR="004D1DDB" w:rsidRPr="004D1DDB" w:rsidRDefault="004D1DDB" w:rsidP="004D1DDB"/>
    <w:p w14:paraId="4CE9C7FC" w14:textId="3DCC357D" w:rsidR="006F74F1" w:rsidRDefault="006F74F1" w:rsidP="002C25D7">
      <w:pPr>
        <w:pStyle w:val="Heading3"/>
      </w:pPr>
      <w:bookmarkStart w:id="5" w:name="_Toc147360935"/>
      <w:r>
        <w:t>Poista tehtävä yhdellä klikkauksella.</w:t>
      </w:r>
      <w:bookmarkEnd w:id="5"/>
    </w:p>
    <w:p w14:paraId="2853D032" w14:textId="62507A2D" w:rsidR="0013228C" w:rsidRPr="0013228C" w:rsidRDefault="0013228C" w:rsidP="0013228C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150F77BE" w14:textId="7AA5471C" w:rsidR="0079649E" w:rsidRDefault="0079649E" w:rsidP="0079649E">
      <w:pPr>
        <w:pStyle w:val="ListParagraph"/>
        <w:numPr>
          <w:ilvl w:val="0"/>
          <w:numId w:val="18"/>
        </w:numPr>
      </w:pPr>
      <w:r>
        <w:t>Poistaminen vain klikkaamalla rastia</w:t>
      </w:r>
    </w:p>
    <w:p w14:paraId="487D3778" w14:textId="14B40DA3" w:rsidR="0079649E" w:rsidRPr="0079649E" w:rsidRDefault="0079649E" w:rsidP="0079649E">
      <w:pPr>
        <w:pStyle w:val="ListParagraph"/>
        <w:numPr>
          <w:ilvl w:val="0"/>
          <w:numId w:val="18"/>
        </w:numPr>
      </w:pPr>
      <w:r>
        <w:t>Muut listan asiat liikkuvat pykälän ylöspäin</w:t>
      </w:r>
    </w:p>
    <w:p w14:paraId="4139E589" w14:textId="4BCBA4C7" w:rsidR="006F74F1" w:rsidRDefault="006F74F1" w:rsidP="002C25D7">
      <w:pPr>
        <w:pStyle w:val="Heading3"/>
      </w:pPr>
      <w:bookmarkStart w:id="6" w:name="_Toc147360936"/>
      <w:r>
        <w:t>Uusin tehtävä lisätään listalle ensimmäiseksi.</w:t>
      </w:r>
      <w:bookmarkEnd w:id="6"/>
    </w:p>
    <w:p w14:paraId="60A5541B" w14:textId="2AFCDAFE" w:rsidR="00EB6170" w:rsidRDefault="00EB6170" w:rsidP="00EB6170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1E273D53" w14:textId="1F3B7B08" w:rsidR="00EB6170" w:rsidRDefault="00EB6170" w:rsidP="00EB6170">
      <w:pPr>
        <w:pStyle w:val="ListParagraph"/>
        <w:numPr>
          <w:ilvl w:val="0"/>
          <w:numId w:val="19"/>
        </w:numPr>
      </w:pPr>
      <w:r>
        <w:t>Uusin tehtävä ylimmäiseksi, muut liikkuvat alaspäin.</w:t>
      </w:r>
    </w:p>
    <w:p w14:paraId="502F9B79" w14:textId="40F95271" w:rsidR="00EB23A1" w:rsidRDefault="00EB23A1" w:rsidP="00EB23A1">
      <w:pPr>
        <w:pStyle w:val="Heading3"/>
      </w:pPr>
      <w:bookmarkStart w:id="7" w:name="_Toc147360937"/>
      <w:r>
        <w:t>Tehtävien on jäätävä muistiin</w:t>
      </w:r>
      <w:bookmarkEnd w:id="7"/>
    </w:p>
    <w:p w14:paraId="21640460" w14:textId="241A8FD8" w:rsidR="00EB23A1" w:rsidRPr="00EB23A1" w:rsidRDefault="00EB23A1" w:rsidP="00EB23A1">
      <w:r>
        <w:t>Kun selain avataan uudestaan, tehtävien tulee ilmestyä muistista sovellukseen.</w:t>
      </w:r>
    </w:p>
    <w:p w14:paraId="375539AA" w14:textId="559E9372" w:rsidR="00EB6170" w:rsidRPr="00EB6170" w:rsidRDefault="00EB6170" w:rsidP="00EB6170"/>
    <w:p w14:paraId="772B9992" w14:textId="3D75473F" w:rsidR="006F74F1" w:rsidRDefault="006F74F1" w:rsidP="002C25D7">
      <w:pPr>
        <w:pStyle w:val="Heading2"/>
      </w:pPr>
      <w:bookmarkStart w:id="8" w:name="_Toc147360938"/>
      <w:proofErr w:type="spellStart"/>
      <w:r>
        <w:t>Should-have</w:t>
      </w:r>
      <w:bookmarkEnd w:id="8"/>
      <w:proofErr w:type="spellEnd"/>
    </w:p>
    <w:p w14:paraId="4190CDAD" w14:textId="78E47A29" w:rsidR="006F74F1" w:rsidRDefault="006F74F1" w:rsidP="002C25D7">
      <w:pPr>
        <w:pStyle w:val="Heading3"/>
      </w:pPr>
      <w:bookmarkStart w:id="9" w:name="_Toc147360939"/>
      <w:r>
        <w:t>Suoritetut tehtävät siirretään oman alavalikon taakse. Listan saa avattua/suljettua klikkaamalla.</w:t>
      </w:r>
      <w:bookmarkEnd w:id="9"/>
    </w:p>
    <w:p w14:paraId="1C05E1E9" w14:textId="77777777" w:rsidR="004E545F" w:rsidRDefault="004E545F" w:rsidP="002C25D7">
      <w:pPr>
        <w:pStyle w:val="Heading3"/>
      </w:pPr>
      <w:bookmarkStart w:id="10" w:name="_Toc147360940"/>
      <w:r>
        <w:t>Valitse järjestämisperuste:</w:t>
      </w:r>
      <w:bookmarkEnd w:id="10"/>
      <w:r>
        <w:t xml:space="preserve"> </w:t>
      </w:r>
    </w:p>
    <w:p w14:paraId="5DA083E4" w14:textId="77777777" w:rsidR="004E545F" w:rsidRDefault="004E545F" w:rsidP="004D1DDB">
      <w:pPr>
        <w:pStyle w:val="ListParagraph"/>
        <w:numPr>
          <w:ilvl w:val="0"/>
          <w:numId w:val="14"/>
        </w:numPr>
        <w:spacing w:line="240" w:lineRule="exact"/>
        <w:ind w:hanging="357"/>
      </w:pPr>
      <w:r>
        <w:t>Oletus (uusin ensin)</w:t>
      </w:r>
    </w:p>
    <w:p w14:paraId="4927F73C" w14:textId="5967BC5E" w:rsidR="004E545F" w:rsidRDefault="004E545F" w:rsidP="004D1DDB">
      <w:pPr>
        <w:pStyle w:val="ListParagraph"/>
        <w:numPr>
          <w:ilvl w:val="0"/>
          <w:numId w:val="14"/>
        </w:numPr>
        <w:spacing w:line="240" w:lineRule="exact"/>
        <w:ind w:hanging="357"/>
      </w:pPr>
      <w:r>
        <w:t xml:space="preserve">Aakkosjärjestys </w:t>
      </w:r>
    </w:p>
    <w:p w14:paraId="21107C77" w14:textId="1AFEA9BF" w:rsidR="004D1DDB" w:rsidRDefault="004D1DDB" w:rsidP="004D1DDB">
      <w:pPr>
        <w:pStyle w:val="ListParagraph"/>
        <w:numPr>
          <w:ilvl w:val="0"/>
          <w:numId w:val="14"/>
        </w:numPr>
        <w:spacing w:line="240" w:lineRule="exact"/>
        <w:ind w:hanging="357"/>
      </w:pPr>
      <w:r>
        <w:t>Päivämäärä</w:t>
      </w:r>
    </w:p>
    <w:p w14:paraId="32B0CF2E" w14:textId="6397A792" w:rsidR="004E545F" w:rsidRDefault="004E545F" w:rsidP="002C25D7">
      <w:pPr>
        <w:pStyle w:val="Heading3"/>
      </w:pPr>
      <w:bookmarkStart w:id="11" w:name="_Toc147360941"/>
      <w:proofErr w:type="spellStart"/>
      <w:r>
        <w:t>Muutta</w:t>
      </w:r>
      <w:proofErr w:type="spellEnd"/>
      <w:r>
        <w:t xml:space="preserve"> järjestys käänteiseksi.</w:t>
      </w:r>
      <w:bookmarkEnd w:id="11"/>
    </w:p>
    <w:p w14:paraId="5468EFAB" w14:textId="77777777" w:rsidR="006F74F1" w:rsidRPr="006F74F1" w:rsidRDefault="006F74F1" w:rsidP="006F74F1"/>
    <w:p w14:paraId="0E0E5128" w14:textId="1925BD51" w:rsidR="006F74F1" w:rsidRDefault="006F74F1" w:rsidP="002C25D7">
      <w:pPr>
        <w:pStyle w:val="Heading2"/>
      </w:pPr>
      <w:bookmarkStart w:id="12" w:name="_Toc147360942"/>
      <w:proofErr w:type="spellStart"/>
      <w:r>
        <w:t>Could-have</w:t>
      </w:r>
      <w:bookmarkEnd w:id="12"/>
      <w:proofErr w:type="spellEnd"/>
    </w:p>
    <w:p w14:paraId="2B43DEEC" w14:textId="24948674" w:rsidR="004E545F" w:rsidRDefault="004E545F" w:rsidP="002C25D7">
      <w:pPr>
        <w:pStyle w:val="Heading3"/>
      </w:pPr>
      <w:bookmarkStart w:id="13" w:name="_Toc147360943"/>
      <w:r>
        <w:t xml:space="preserve">Lisää tehtävälle </w:t>
      </w:r>
      <w:proofErr w:type="spellStart"/>
      <w:r>
        <w:t>prioritteetti</w:t>
      </w:r>
      <w:proofErr w:type="spellEnd"/>
      <w:r>
        <w:t>:</w:t>
      </w:r>
      <w:bookmarkEnd w:id="13"/>
    </w:p>
    <w:p w14:paraId="4986EA5C" w14:textId="53DF6CA7" w:rsidR="004E545F" w:rsidRP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High</w:t>
      </w:r>
    </w:p>
    <w:p w14:paraId="7C3E4B5F" w14:textId="53B7F877" w:rsidR="004E545F" w:rsidRP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Medium</w:t>
      </w:r>
    </w:p>
    <w:p w14:paraId="187C71EE" w14:textId="585067B8" w:rsidR="004E545F" w:rsidRP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Low</w:t>
      </w:r>
    </w:p>
    <w:p w14:paraId="059CBFA8" w14:textId="214D6661" w:rsidR="004E545F" w:rsidRDefault="004E545F" w:rsidP="004D1DDB">
      <w:pPr>
        <w:pStyle w:val="ListParagraph"/>
        <w:numPr>
          <w:ilvl w:val="0"/>
          <w:numId w:val="13"/>
        </w:numPr>
        <w:spacing w:line="240" w:lineRule="exact"/>
        <w:ind w:hanging="357"/>
        <w:rPr>
          <w:lang w:val="en-US"/>
        </w:rPr>
      </w:pPr>
      <w:r w:rsidRPr="004E545F">
        <w:rPr>
          <w:lang w:val="en-US"/>
        </w:rPr>
        <w:t>No-</w:t>
      </w:r>
      <w:proofErr w:type="gramStart"/>
      <w:r w:rsidRPr="004E545F">
        <w:rPr>
          <w:lang w:val="en-US"/>
        </w:rPr>
        <w:t>priority</w:t>
      </w:r>
      <w:proofErr w:type="gramEnd"/>
    </w:p>
    <w:p w14:paraId="5DFC28D1" w14:textId="75DE07B2" w:rsidR="004D1DDB" w:rsidRPr="004D1DDB" w:rsidRDefault="004D1DDB" w:rsidP="002C25D7">
      <w:pPr>
        <w:pStyle w:val="Heading3"/>
      </w:pPr>
      <w:bookmarkStart w:id="14" w:name="_Toc147360944"/>
      <w:r w:rsidRPr="004D1DDB">
        <w:t xml:space="preserve">Lisää tehtävälle </w:t>
      </w:r>
      <w:r>
        <w:t>tekstimuotoinen tunniste.</w:t>
      </w:r>
      <w:bookmarkEnd w:id="14"/>
    </w:p>
    <w:p w14:paraId="4A9A626D" w14:textId="64CFDA22" w:rsidR="004D1DDB" w:rsidRDefault="004D1DDB" w:rsidP="002C25D7">
      <w:pPr>
        <w:pStyle w:val="Heading3"/>
      </w:pPr>
      <w:bookmarkStart w:id="15" w:name="_Toc147360945"/>
      <w:r w:rsidRPr="004D1DDB">
        <w:t>Valitse ryhmitysperuste</w:t>
      </w:r>
      <w:r>
        <w:t>:</w:t>
      </w:r>
      <w:bookmarkEnd w:id="15"/>
    </w:p>
    <w:p w14:paraId="5F103649" w14:textId="1052B509" w:rsidR="004D1DDB" w:rsidRDefault="004D1DDB" w:rsidP="004D1DDB">
      <w:pPr>
        <w:pStyle w:val="ListParagraph"/>
        <w:numPr>
          <w:ilvl w:val="0"/>
          <w:numId w:val="15"/>
        </w:numPr>
        <w:spacing w:line="240" w:lineRule="exact"/>
      </w:pPr>
      <w:r>
        <w:t>Prioriteetti</w:t>
      </w:r>
    </w:p>
    <w:p w14:paraId="73182D7A" w14:textId="749C6F75" w:rsidR="004D1DDB" w:rsidRDefault="004D1DDB" w:rsidP="004D1DDB">
      <w:pPr>
        <w:pStyle w:val="ListParagraph"/>
        <w:numPr>
          <w:ilvl w:val="0"/>
          <w:numId w:val="15"/>
        </w:numPr>
        <w:spacing w:line="240" w:lineRule="exact"/>
      </w:pPr>
      <w:r>
        <w:t>Tunniste</w:t>
      </w:r>
    </w:p>
    <w:p w14:paraId="7BAD0DAB" w14:textId="4EB266E6" w:rsidR="002233F3" w:rsidRDefault="002233F3" w:rsidP="002C25D7">
      <w:pPr>
        <w:pStyle w:val="Heading3"/>
      </w:pPr>
      <w:bookmarkStart w:id="16" w:name="_Toc147360946"/>
      <w:r>
        <w:t>Kommenttikenttä tehtäville</w:t>
      </w:r>
      <w:bookmarkEnd w:id="16"/>
    </w:p>
    <w:p w14:paraId="0B78C24A" w14:textId="77777777" w:rsidR="002C25D7" w:rsidRDefault="002C25D7" w:rsidP="002C25D7"/>
    <w:p w14:paraId="6426B3AD" w14:textId="63F240BB" w:rsidR="002C25D7" w:rsidRDefault="002C25D7" w:rsidP="002C25D7">
      <w:pPr>
        <w:pStyle w:val="Heading1"/>
      </w:pPr>
      <w:bookmarkStart w:id="17" w:name="_Toc147360947"/>
      <w:r>
        <w:t>UI-suunnittelu</w:t>
      </w:r>
      <w:bookmarkEnd w:id="17"/>
    </w:p>
    <w:p w14:paraId="4F0DE3A0" w14:textId="3BAAAE96" w:rsidR="002C25D7" w:rsidRDefault="002C25D7" w:rsidP="002C25D7">
      <w:pPr>
        <w:pStyle w:val="Heading2"/>
      </w:pPr>
      <w:bookmarkStart w:id="18" w:name="_Toc147360948"/>
      <w:r>
        <w:t>Fontit</w:t>
      </w:r>
      <w:bookmarkEnd w:id="18"/>
    </w:p>
    <w:p w14:paraId="2BB01862" w14:textId="5D6E1849" w:rsidR="002C25D7" w:rsidRDefault="002C25D7" w:rsidP="002C25D7">
      <w:pPr>
        <w:rPr>
          <w:lang w:val="en-US"/>
        </w:rPr>
      </w:pPr>
      <w:r w:rsidRPr="002C25D7">
        <w:rPr>
          <w:lang w:val="en-US"/>
        </w:rPr>
        <w:t xml:space="preserve">Roboto: </w:t>
      </w:r>
      <w:r w:rsidR="00000000">
        <w:fldChar w:fldCharType="begin"/>
      </w:r>
      <w:r w:rsidR="00000000" w:rsidRPr="003D05F7">
        <w:rPr>
          <w:lang w:val="en-US"/>
        </w:rPr>
        <w:instrText>HYPERLINK "https://fonts.google.com/specimen/Roboto?preview.text=UNCHECKED&amp;preview.text_type=custom"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https://fonts.google.com/specimen/Roboto?preview.text=UNCHECKED&amp;preview.text_type=custom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57A7535B" w14:textId="75955B8F" w:rsidR="00D23717" w:rsidRDefault="00D23717" w:rsidP="00D23717">
      <w:pPr>
        <w:pStyle w:val="Heading3"/>
        <w:rPr>
          <w:lang w:val="en-US"/>
        </w:rPr>
      </w:pPr>
      <w:bookmarkStart w:id="19" w:name="_Toc147360949"/>
      <w:proofErr w:type="spellStart"/>
      <w:r>
        <w:rPr>
          <w:lang w:val="en-US"/>
        </w:rPr>
        <w:t>Fonttikoot</w:t>
      </w:r>
      <w:bookmarkEnd w:id="19"/>
      <w:proofErr w:type="spellEnd"/>
    </w:p>
    <w:p w14:paraId="0BD21422" w14:textId="49F72037" w:rsidR="00D23717" w:rsidRDefault="00D23717" w:rsidP="00D23717">
      <w:pPr>
        <w:rPr>
          <w:lang w:val="en-US"/>
        </w:rPr>
      </w:pPr>
      <w:r>
        <w:rPr>
          <w:lang w:val="en-US"/>
        </w:rPr>
        <w:t>Iso: 2rem</w:t>
      </w:r>
    </w:p>
    <w:p w14:paraId="798314FA" w14:textId="103F202D" w:rsidR="00D23717" w:rsidRDefault="00D23717" w:rsidP="00D23717">
      <w:pPr>
        <w:rPr>
          <w:lang w:val="en-US"/>
        </w:rPr>
      </w:pPr>
      <w:proofErr w:type="spellStart"/>
      <w:r>
        <w:rPr>
          <w:lang w:val="en-US"/>
        </w:rPr>
        <w:t>Keski</w:t>
      </w:r>
      <w:proofErr w:type="spellEnd"/>
      <w:r>
        <w:rPr>
          <w:lang w:val="en-US"/>
        </w:rPr>
        <w:t>: 1.5rem</w:t>
      </w:r>
    </w:p>
    <w:p w14:paraId="138B36CA" w14:textId="4B7ECD25" w:rsidR="00D23717" w:rsidRPr="00D23717" w:rsidRDefault="00D23717" w:rsidP="00D23717">
      <w:pPr>
        <w:rPr>
          <w:lang w:val="en-US"/>
        </w:rPr>
      </w:pPr>
      <w:proofErr w:type="spellStart"/>
      <w:r>
        <w:rPr>
          <w:lang w:val="en-US"/>
        </w:rPr>
        <w:t>Pieni</w:t>
      </w:r>
      <w:proofErr w:type="spellEnd"/>
      <w:r>
        <w:rPr>
          <w:lang w:val="en-US"/>
        </w:rPr>
        <w:t>: 1rem</w:t>
      </w:r>
    </w:p>
    <w:p w14:paraId="06BB9AFA" w14:textId="380A973C" w:rsidR="002C25D7" w:rsidRDefault="002C25D7" w:rsidP="002C25D7">
      <w:pPr>
        <w:pStyle w:val="Heading2"/>
        <w:rPr>
          <w:lang w:val="en-US"/>
        </w:rPr>
      </w:pPr>
      <w:bookmarkStart w:id="20" w:name="_Toc147360950"/>
      <w:proofErr w:type="spellStart"/>
      <w:r>
        <w:rPr>
          <w:lang w:val="en-US"/>
        </w:rPr>
        <w:t>Värikoodit</w:t>
      </w:r>
      <w:bookmarkEnd w:id="20"/>
      <w:proofErr w:type="spellEnd"/>
    </w:p>
    <w:p w14:paraId="1358C0C4" w14:textId="77777777" w:rsidR="002C25D7" w:rsidRDefault="002C25D7" w:rsidP="002C25D7">
      <w:pPr>
        <w:rPr>
          <w:lang w:val="en-US"/>
        </w:rPr>
      </w:pPr>
      <w:r w:rsidRPr="002C25D7">
        <w:rPr>
          <w:noProof/>
          <w:lang w:val="en-US"/>
        </w:rPr>
        <w:drawing>
          <wp:inline distT="0" distB="0" distL="0" distR="0" wp14:anchorId="42D4E873" wp14:editId="7CE666FB">
            <wp:extent cx="495300" cy="457200"/>
            <wp:effectExtent l="0" t="0" r="0" b="0"/>
            <wp:docPr id="2108026393" name="Picture 1" descr="A close up of a grey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26393" name="Picture 1" descr="A close up of a grey su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bookmarkStart w:id="21" w:name="OLE_LINK3"/>
      <w:bookmarkStart w:id="22" w:name="OLE_LINK4"/>
      <w:r>
        <w:rPr>
          <w:lang w:val="en-US"/>
        </w:rPr>
        <w:t>#</w:t>
      </w:r>
      <w:r w:rsidRPr="002C25D7">
        <w:rPr>
          <w:lang w:val="en-US"/>
        </w:rPr>
        <w:t>576061</w:t>
      </w:r>
      <w:bookmarkEnd w:id="21"/>
      <w:bookmarkEnd w:id="22"/>
    </w:p>
    <w:p w14:paraId="5D99FC98" w14:textId="16E2EF7F" w:rsidR="002C25D7" w:rsidRDefault="002C25D7" w:rsidP="002C25D7">
      <w:pPr>
        <w:rPr>
          <w:lang w:val="en-US"/>
        </w:rPr>
      </w:pPr>
      <w:r w:rsidRPr="002C25D7">
        <w:rPr>
          <w:noProof/>
          <w:lang w:val="en-US"/>
        </w:rPr>
        <w:drawing>
          <wp:inline distT="0" distB="0" distL="0" distR="0" wp14:anchorId="60428E33" wp14:editId="745629B8">
            <wp:extent cx="419100" cy="368300"/>
            <wp:effectExtent l="0" t="0" r="0" b="0"/>
            <wp:docPr id="1860281248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81248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Hlk147246959"/>
      <w:bookmarkStart w:id="24" w:name="OLE_LINK5"/>
      <w:r>
        <w:rPr>
          <w:lang w:val="en-US"/>
        </w:rPr>
        <w:t>#</w:t>
      </w:r>
      <w:r w:rsidRPr="002C25D7">
        <w:rPr>
          <w:lang w:val="en-US"/>
        </w:rPr>
        <w:t>D9D9D9</w:t>
      </w:r>
      <w:bookmarkEnd w:id="23"/>
      <w:bookmarkEnd w:id="24"/>
    </w:p>
    <w:p w14:paraId="4E06F652" w14:textId="7C57E7BA" w:rsidR="007467F0" w:rsidRDefault="007467F0" w:rsidP="002C25D7">
      <w:pPr>
        <w:rPr>
          <w:lang w:val="en-US"/>
        </w:rPr>
      </w:pPr>
      <w:r w:rsidRPr="007467F0">
        <w:rPr>
          <w:noProof/>
          <w:lang w:val="en-US"/>
        </w:rPr>
        <w:drawing>
          <wp:inline distT="0" distB="0" distL="0" distR="0" wp14:anchorId="293E7D37" wp14:editId="5D56805E">
            <wp:extent cx="482600" cy="342900"/>
            <wp:effectExtent l="0" t="0" r="0" b="0"/>
            <wp:docPr id="103737237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72372" name="Picture 1" descr="A black rectang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#</w:t>
      </w:r>
      <w:r w:rsidRPr="007467F0">
        <w:rPr>
          <w:lang w:val="en-US"/>
        </w:rPr>
        <w:t>1E1E1E</w:t>
      </w:r>
    </w:p>
    <w:p w14:paraId="3037E169" w14:textId="77777777" w:rsidR="0003734B" w:rsidRDefault="0003734B" w:rsidP="002C25D7">
      <w:pPr>
        <w:rPr>
          <w:lang w:val="en-US"/>
        </w:rPr>
      </w:pPr>
    </w:p>
    <w:p w14:paraId="4C698619" w14:textId="037BD301" w:rsidR="0003734B" w:rsidRDefault="0003734B" w:rsidP="0003734B">
      <w:pPr>
        <w:pStyle w:val="Heading2"/>
        <w:rPr>
          <w:lang w:val="en-US"/>
        </w:rPr>
      </w:pPr>
      <w:bookmarkStart w:id="25" w:name="_Toc147360951"/>
      <w:proofErr w:type="spellStart"/>
      <w:r>
        <w:rPr>
          <w:lang w:val="en-US"/>
        </w:rPr>
        <w:t>Grafiikat</w:t>
      </w:r>
      <w:bookmarkEnd w:id="25"/>
      <w:proofErr w:type="spellEnd"/>
    </w:p>
    <w:p w14:paraId="71445FCA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Arrow down: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"https://iconmonstr.com/caret-down-lined-svg/"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https://iconmonstr.com/caret-down-lined-svg/</w:t>
      </w:r>
      <w:r w:rsidR="00000000">
        <w:rPr>
          <w:rStyle w:val="Hyperlink"/>
          <w:lang w:val="en-US"/>
        </w:rPr>
        <w:fldChar w:fldCharType="end"/>
      </w:r>
    </w:p>
    <w:p w14:paraId="671BBB65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Arrow up: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"https://iconmonstr.com/caret-up-lined-svg/"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https://iconmonstr.com/caret-up-lined-svg/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2DF10B00" w14:textId="77777777" w:rsidR="00424B96" w:rsidRPr="0003734B" w:rsidRDefault="00424B96" w:rsidP="00E14E60">
      <w:pPr>
        <w:rPr>
          <w:lang w:val="en-US"/>
        </w:rPr>
      </w:pPr>
      <w:r>
        <w:rPr>
          <w:lang w:val="en-US"/>
        </w:rPr>
        <w:t xml:space="preserve">Checkmark, checked: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"https://iconmonstr.com/check-mark-circle-filled-svg/"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https://iconmonstr.com/check-mark-circle-filled-svg/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133FDBC4" w14:textId="77777777" w:rsidR="00424B96" w:rsidRPr="0003734B" w:rsidRDefault="00424B96" w:rsidP="0003734B">
      <w:pPr>
        <w:rPr>
          <w:lang w:val="en-US"/>
        </w:rPr>
      </w:pPr>
      <w:bookmarkStart w:id="26" w:name="OLE_LINK1"/>
      <w:bookmarkStart w:id="27" w:name="OLE_LINK2"/>
      <w:r>
        <w:rPr>
          <w:lang w:val="en-US"/>
        </w:rPr>
        <w:t xml:space="preserve">Checkmark, unchecked: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"https://iconmonstr.com/check-mark-circle-lined-svg/"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https://iconmonstr.com/check-mark-circle-lined-svg/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bookmarkEnd w:id="26"/>
    <w:bookmarkEnd w:id="27"/>
    <w:p w14:paraId="13DE9CBD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O: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"https://iconmonstr.com/circle-lined-svg/"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https://iconmonstr.com/circle-lined-svg/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5E2FAA6B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Sort by: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"https://iconmonstr.com/sort-27-svg/"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https://iconmonstr.com/sort-27-svg/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65A9A7B5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Three dots: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"https://iconmonstr.com/menu-dot-horizontal-filled-svg/"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https://iconmonstr.com/menu-dot-horizontal-filled-svg/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3893A69E" w14:textId="77777777" w:rsidR="00424B96" w:rsidRDefault="00424B96" w:rsidP="0003734B">
      <w:pPr>
        <w:rPr>
          <w:lang w:val="en-US"/>
        </w:rPr>
      </w:pPr>
      <w:r>
        <w:rPr>
          <w:lang w:val="en-US"/>
        </w:rPr>
        <w:t xml:space="preserve">X: </w:t>
      </w:r>
      <w:r w:rsidR="00000000">
        <w:fldChar w:fldCharType="begin"/>
      </w:r>
      <w:r w:rsidR="00000000" w:rsidRPr="003D05F7">
        <w:rPr>
          <w:lang w:val="en-US"/>
        </w:rPr>
        <w:instrText>HYPERLINK "https://iconmonstr.com/x-mark-lined-svg/"</w:instrText>
      </w:r>
      <w:r w:rsidR="00000000">
        <w:fldChar w:fldCharType="separate"/>
      </w:r>
      <w:r w:rsidRPr="004D37B6">
        <w:rPr>
          <w:rStyle w:val="Hyperlink"/>
          <w:lang w:val="en-US"/>
        </w:rPr>
        <w:t>https://iconmonstr.com/x-mark-lined-svg/</w:t>
      </w:r>
      <w:r w:rsidR="00000000">
        <w:rPr>
          <w:rStyle w:val="Hyperlink"/>
          <w:lang w:val="en-US"/>
        </w:rPr>
        <w:fldChar w:fldCharType="end"/>
      </w:r>
      <w:r>
        <w:rPr>
          <w:lang w:val="en-US"/>
        </w:rPr>
        <w:t xml:space="preserve">  </w:t>
      </w:r>
    </w:p>
    <w:p w14:paraId="54181239" w14:textId="77777777" w:rsidR="00E14E60" w:rsidRDefault="00E14E60" w:rsidP="002C25D7">
      <w:pPr>
        <w:rPr>
          <w:lang w:val="en-US"/>
        </w:rPr>
      </w:pPr>
    </w:p>
    <w:p w14:paraId="502FA964" w14:textId="77777777" w:rsidR="00C34AF9" w:rsidRPr="002C25D7" w:rsidRDefault="00C34AF9" w:rsidP="00C34AF9">
      <w:pPr>
        <w:spacing w:line="240" w:lineRule="exact"/>
        <w:rPr>
          <w:lang w:val="en-US"/>
        </w:rPr>
      </w:pPr>
    </w:p>
    <w:p w14:paraId="628FCEE9" w14:textId="55C492A9" w:rsidR="00C34AF9" w:rsidRDefault="00C34AF9" w:rsidP="002C25D7">
      <w:pPr>
        <w:pStyle w:val="Heading1"/>
      </w:pPr>
      <w:bookmarkStart w:id="28" w:name="_Toc147360952"/>
      <w:r>
        <w:t>Linkkejä ulkoisiin materiaaleihin</w:t>
      </w:r>
      <w:bookmarkEnd w:id="28"/>
    </w:p>
    <w:p w14:paraId="094C98C1" w14:textId="4A3A6514" w:rsidR="00C34AF9" w:rsidRDefault="00C34AF9" w:rsidP="00C34AF9">
      <w:proofErr w:type="spellStart"/>
      <w:r>
        <w:t>Github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>:</w:t>
      </w:r>
    </w:p>
    <w:p w14:paraId="0B786835" w14:textId="1D68B092" w:rsidR="00C34AF9" w:rsidRPr="0013228C" w:rsidRDefault="00C34AF9" w:rsidP="00C34AF9">
      <w:pPr>
        <w:rPr>
          <w:lang w:val="en-US"/>
        </w:rPr>
      </w:pPr>
      <w:r w:rsidRPr="0013228C">
        <w:rPr>
          <w:lang w:val="en-US"/>
        </w:rPr>
        <w:t>Figma:</w:t>
      </w:r>
      <w:r w:rsidR="0013228C" w:rsidRPr="0013228C">
        <w:rPr>
          <w:lang w:val="en-US"/>
        </w:rPr>
        <w:t xml:space="preserve"> </w:t>
      </w:r>
      <w:hyperlink r:id="rId14" w:history="1">
        <w:r w:rsidR="0013228C" w:rsidRPr="0013228C">
          <w:rPr>
            <w:rStyle w:val="Hyperlink"/>
            <w:lang w:val="en-US"/>
          </w:rPr>
          <w:t>https://www.figma.com/file/c6RS9Fjmm3gH5xpduoa5zV/Unchecked-%7C-ToDo-app?type=design&amp;node-id=0-1&amp;mode=design&amp;t=MJ9nxMzP4O2rsjZG-0</w:t>
        </w:r>
      </w:hyperlink>
      <w:r w:rsidR="0013228C" w:rsidRPr="0013228C">
        <w:rPr>
          <w:lang w:val="en-US"/>
        </w:rPr>
        <w:t xml:space="preserve"> </w:t>
      </w:r>
    </w:p>
    <w:p w14:paraId="3170EF37" w14:textId="77777777" w:rsidR="006F74F1" w:rsidRPr="0013228C" w:rsidRDefault="006F74F1" w:rsidP="006F74F1">
      <w:pPr>
        <w:rPr>
          <w:lang w:val="en-US"/>
        </w:rPr>
      </w:pPr>
    </w:p>
    <w:p w14:paraId="036893C0" w14:textId="77777777" w:rsidR="006F74F1" w:rsidRPr="0013228C" w:rsidRDefault="006F74F1" w:rsidP="006F74F1">
      <w:pPr>
        <w:rPr>
          <w:lang w:val="en-US"/>
        </w:rPr>
      </w:pPr>
    </w:p>
    <w:p w14:paraId="79608434" w14:textId="77777777" w:rsidR="006F74F1" w:rsidRPr="0013228C" w:rsidRDefault="006F74F1" w:rsidP="006F74F1">
      <w:pPr>
        <w:rPr>
          <w:lang w:val="en-US"/>
        </w:rPr>
      </w:pPr>
    </w:p>
    <w:p w14:paraId="13ED1175" w14:textId="77777777" w:rsidR="006F74F1" w:rsidRPr="0013228C" w:rsidRDefault="006F74F1" w:rsidP="006F74F1">
      <w:pPr>
        <w:rPr>
          <w:lang w:val="en-US"/>
        </w:rPr>
      </w:pPr>
    </w:p>
    <w:sectPr w:rsidR="006F74F1" w:rsidRPr="0013228C" w:rsidSect="00156306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162C" w14:textId="77777777" w:rsidR="0055352E" w:rsidRDefault="0055352E" w:rsidP="002C3FB0">
      <w:r>
        <w:separator/>
      </w:r>
    </w:p>
  </w:endnote>
  <w:endnote w:type="continuationSeparator" w:id="0">
    <w:p w14:paraId="11858743" w14:textId="77777777" w:rsidR="0055352E" w:rsidRDefault="0055352E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11E8" w14:textId="77777777" w:rsidR="0055352E" w:rsidRDefault="0055352E" w:rsidP="002C3FB0">
      <w:r>
        <w:separator/>
      </w:r>
    </w:p>
  </w:footnote>
  <w:footnote w:type="continuationSeparator" w:id="0">
    <w:p w14:paraId="710B84BB" w14:textId="77777777" w:rsidR="0055352E" w:rsidRDefault="0055352E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ECDB" w14:textId="38B02E35" w:rsidR="003E5CE5" w:rsidRDefault="00D644C1" w:rsidP="005C3899">
    <w:pPr>
      <w:pStyle w:val="Yltunnisteentyyli"/>
      <w:tabs>
        <w:tab w:val="left" w:pos="5216"/>
        <w:tab w:val="left" w:pos="9129"/>
      </w:tabs>
    </w:pPr>
    <w:r>
      <w:rPr>
        <w:b/>
        <w:noProof/>
        <w:lang w:eastAsia="fi-FI"/>
      </w:rPr>
      <w:drawing>
        <wp:anchor distT="0" distB="0" distL="114300" distR="114300" simplePos="0" relativeHeight="251658240" behindDoc="0" locked="0" layoutInCell="1" allowOverlap="1" wp14:anchorId="0AED8DCF" wp14:editId="5665E7A2">
          <wp:simplePos x="0" y="0"/>
          <wp:positionH relativeFrom="column">
            <wp:posOffset>-1255</wp:posOffset>
          </wp:positionH>
          <wp:positionV relativeFrom="paragraph">
            <wp:posOffset>-943</wp:posOffset>
          </wp:positionV>
          <wp:extent cx="2033306" cy="398655"/>
          <wp:effectExtent l="0" t="0" r="508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urea-vaakalogo_CMYK_64x300px_150p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306" cy="39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1E452F">
      <w:t>Muistiinpanot</w:t>
    </w:r>
    <w:r w:rsidR="00CB52AF" w:rsidRPr="003E5CE5">
      <w:rPr>
        <w:b/>
      </w:rPr>
      <w:t xml:space="preserve"> </w:t>
    </w:r>
  </w:p>
  <w:p w14:paraId="340339B1" w14:textId="5009026C" w:rsidR="00CB52AF" w:rsidRDefault="001E452F" w:rsidP="005C3899">
    <w:pPr>
      <w:pStyle w:val="Yltunnisteentyyli"/>
      <w:tabs>
        <w:tab w:val="left" w:pos="5216"/>
        <w:tab w:val="left" w:pos="9129"/>
      </w:tabs>
    </w:pPr>
    <w:r>
      <w:tab/>
      <w:t xml:space="preserve">Web-sovellusten kehittäminen </w:t>
    </w:r>
    <w:proofErr w:type="spellStart"/>
    <w:r>
      <w:t>JavaSriptillä</w:t>
    </w:r>
    <w:proofErr w:type="spellEnd"/>
  </w:p>
  <w:p w14:paraId="4327976A" w14:textId="0451F23A" w:rsidR="001E452F" w:rsidRPr="00E23C4D" w:rsidRDefault="001E452F" w:rsidP="005C3899">
    <w:pPr>
      <w:pStyle w:val="Yltunnisteentyyli"/>
      <w:tabs>
        <w:tab w:val="left" w:pos="5216"/>
        <w:tab w:val="left" w:pos="9129"/>
      </w:tabs>
    </w:pPr>
    <w:r>
      <w:tab/>
      <w:t>Mika Stenberg</w:t>
    </w:r>
  </w:p>
  <w:p w14:paraId="7AC9149D" w14:textId="77777777" w:rsidR="00CB52AF" w:rsidRDefault="00CB52AF" w:rsidP="005C3899">
    <w:pPr>
      <w:pStyle w:val="Yltunnisteentyyli"/>
      <w:tabs>
        <w:tab w:val="left" w:pos="5216"/>
        <w:tab w:val="left" w:pos="9129"/>
      </w:tabs>
    </w:pPr>
  </w:p>
  <w:p w14:paraId="0F28B8A9" w14:textId="4DF05830" w:rsidR="00CB52AF" w:rsidRDefault="001E452F" w:rsidP="005C3899">
    <w:pPr>
      <w:pStyle w:val="Yltunnisteentyyli"/>
      <w:tabs>
        <w:tab w:val="left" w:pos="5216"/>
        <w:tab w:val="left" w:pos="9129"/>
      </w:tabs>
    </w:pPr>
    <w:r>
      <w:t>Tuomas Rahikka</w:t>
    </w:r>
    <w:r w:rsidR="00CB52AF">
      <w:tab/>
    </w:r>
    <w:fldSimple w:instr=" SAVEDATE  \* MERGEFORMAT ">
      <w:r w:rsidR="003D05F7">
        <w:rPr>
          <w:noProof/>
        </w:rPr>
        <w:t>21.10.2023 23.01.00</w:t>
      </w:r>
    </w:fldSimple>
    <w:r w:rsidR="00156306">
      <w:t xml:space="preserve"> </w:t>
    </w:r>
  </w:p>
  <w:p w14:paraId="2840D4FB" w14:textId="77777777" w:rsidR="00CB52AF" w:rsidRDefault="00CB52AF" w:rsidP="005C3899">
    <w:pPr>
      <w:pStyle w:val="Yltunnisteentyyli"/>
      <w:tabs>
        <w:tab w:val="left" w:pos="5216"/>
        <w:tab w:val="left" w:pos="9129"/>
      </w:tabs>
    </w:pPr>
  </w:p>
  <w:p w14:paraId="5A3773C1" w14:textId="77777777" w:rsidR="00CB52AF" w:rsidRDefault="00CB52AF" w:rsidP="005C3899">
    <w:pPr>
      <w:pStyle w:val="Yltunnisteentyyli"/>
      <w:tabs>
        <w:tab w:val="left" w:pos="5216"/>
        <w:tab w:val="left" w:pos="9129"/>
      </w:tabs>
    </w:pPr>
  </w:p>
  <w:p w14:paraId="1C609366" w14:textId="77777777" w:rsidR="00CB52AF" w:rsidRPr="00DC75B7" w:rsidRDefault="00CB52AF" w:rsidP="005C3899">
    <w:pPr>
      <w:pStyle w:val="Yl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65C"/>
    <w:multiLevelType w:val="hybridMultilevel"/>
    <w:tmpl w:val="12EAE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35E"/>
    <w:multiLevelType w:val="hybridMultilevel"/>
    <w:tmpl w:val="1FC07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3758"/>
    <w:multiLevelType w:val="hybridMultilevel"/>
    <w:tmpl w:val="6C9AE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449B35F8"/>
    <w:multiLevelType w:val="hybridMultilevel"/>
    <w:tmpl w:val="4D38E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B5B48"/>
    <w:multiLevelType w:val="hybridMultilevel"/>
    <w:tmpl w:val="3DAC6698"/>
    <w:lvl w:ilvl="0" w:tplc="CA14D6D6">
      <w:start w:val="1"/>
      <w:numFmt w:val="bullet"/>
      <w:lvlText w:val="-"/>
      <w:lvlJc w:val="left"/>
      <w:pPr>
        <w:ind w:left="1660" w:hanging="360"/>
      </w:pPr>
      <w:rPr>
        <w:rFonts w:ascii="Trebuchet MS" w:eastAsiaTheme="minorHAnsi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00CC2"/>
    <w:multiLevelType w:val="hybridMultilevel"/>
    <w:tmpl w:val="47504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E7C00"/>
    <w:multiLevelType w:val="hybridMultilevel"/>
    <w:tmpl w:val="DE32E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254D8"/>
    <w:multiLevelType w:val="hybridMultilevel"/>
    <w:tmpl w:val="2B6ACEDC"/>
    <w:lvl w:ilvl="0" w:tplc="08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4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B7207"/>
    <w:multiLevelType w:val="hybridMultilevel"/>
    <w:tmpl w:val="C866A950"/>
    <w:lvl w:ilvl="0" w:tplc="0D3C36D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0855"/>
    <w:multiLevelType w:val="hybridMultilevel"/>
    <w:tmpl w:val="79B45F9A"/>
    <w:lvl w:ilvl="0" w:tplc="CA14D6D6">
      <w:start w:val="1"/>
      <w:numFmt w:val="bullet"/>
      <w:lvlText w:val="-"/>
      <w:lvlJc w:val="left"/>
      <w:pPr>
        <w:ind w:left="1660" w:hanging="360"/>
      </w:pPr>
      <w:rPr>
        <w:rFonts w:ascii="Trebuchet MS" w:eastAsiaTheme="minorHAnsi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9" w15:restartNumberingAfterBreak="0">
    <w:nsid w:val="7F5C41FB"/>
    <w:multiLevelType w:val="hybridMultilevel"/>
    <w:tmpl w:val="14B48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4552">
    <w:abstractNumId w:val="16"/>
  </w:num>
  <w:num w:numId="2" w16cid:durableId="565844906">
    <w:abstractNumId w:val="2"/>
  </w:num>
  <w:num w:numId="3" w16cid:durableId="215243563">
    <w:abstractNumId w:val="14"/>
  </w:num>
  <w:num w:numId="4" w16cid:durableId="119082097">
    <w:abstractNumId w:val="5"/>
  </w:num>
  <w:num w:numId="5" w16cid:durableId="1030497067">
    <w:abstractNumId w:val="17"/>
  </w:num>
  <w:num w:numId="6" w16cid:durableId="1711296449">
    <w:abstractNumId w:val="11"/>
  </w:num>
  <w:num w:numId="7" w16cid:durableId="1228031138">
    <w:abstractNumId w:val="4"/>
  </w:num>
  <w:num w:numId="8" w16cid:durableId="296108685">
    <w:abstractNumId w:val="6"/>
  </w:num>
  <w:num w:numId="9" w16cid:durableId="664164382">
    <w:abstractNumId w:val="13"/>
  </w:num>
  <w:num w:numId="10" w16cid:durableId="216868125">
    <w:abstractNumId w:val="15"/>
  </w:num>
  <w:num w:numId="11" w16cid:durableId="431248164">
    <w:abstractNumId w:val="18"/>
  </w:num>
  <w:num w:numId="12" w16cid:durableId="166987927">
    <w:abstractNumId w:val="8"/>
  </w:num>
  <w:num w:numId="13" w16cid:durableId="518860199">
    <w:abstractNumId w:val="12"/>
  </w:num>
  <w:num w:numId="14" w16cid:durableId="1251506263">
    <w:abstractNumId w:val="19"/>
  </w:num>
  <w:num w:numId="15" w16cid:durableId="522012961">
    <w:abstractNumId w:val="7"/>
  </w:num>
  <w:num w:numId="16" w16cid:durableId="481043785">
    <w:abstractNumId w:val="1"/>
  </w:num>
  <w:num w:numId="17" w16cid:durableId="1786728303">
    <w:abstractNumId w:val="0"/>
  </w:num>
  <w:num w:numId="18" w16cid:durableId="410276289">
    <w:abstractNumId w:val="9"/>
  </w:num>
  <w:num w:numId="19" w16cid:durableId="1372419616">
    <w:abstractNumId w:val="10"/>
  </w:num>
  <w:num w:numId="20" w16cid:durableId="169288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hideSpellingErrors/>
  <w:hideGrammaticalErrors/>
  <w:proofState w:spelling="clean" w:grammar="clean"/>
  <w:attachedTemplate r:id="rId1"/>
  <w:defaultTabStop w:val="1304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D0"/>
    <w:rsid w:val="000038EB"/>
    <w:rsid w:val="00013053"/>
    <w:rsid w:val="00016A4A"/>
    <w:rsid w:val="0002038C"/>
    <w:rsid w:val="00022044"/>
    <w:rsid w:val="0003734B"/>
    <w:rsid w:val="00051780"/>
    <w:rsid w:val="00086D87"/>
    <w:rsid w:val="000A2DD6"/>
    <w:rsid w:val="000C0F03"/>
    <w:rsid w:val="000C2F28"/>
    <w:rsid w:val="000C3D76"/>
    <w:rsid w:val="000C56C2"/>
    <w:rsid w:val="000D6DA5"/>
    <w:rsid w:val="000D7926"/>
    <w:rsid w:val="000F60A6"/>
    <w:rsid w:val="00100A82"/>
    <w:rsid w:val="00104C61"/>
    <w:rsid w:val="001223CC"/>
    <w:rsid w:val="0013228C"/>
    <w:rsid w:val="001331ED"/>
    <w:rsid w:val="00134B76"/>
    <w:rsid w:val="00137ED2"/>
    <w:rsid w:val="00156306"/>
    <w:rsid w:val="00161C50"/>
    <w:rsid w:val="001644E8"/>
    <w:rsid w:val="0016591E"/>
    <w:rsid w:val="001667A2"/>
    <w:rsid w:val="00180DB4"/>
    <w:rsid w:val="00184748"/>
    <w:rsid w:val="00186915"/>
    <w:rsid w:val="001950E8"/>
    <w:rsid w:val="001A2FA0"/>
    <w:rsid w:val="001B13D8"/>
    <w:rsid w:val="001B768B"/>
    <w:rsid w:val="001C2421"/>
    <w:rsid w:val="001C44D0"/>
    <w:rsid w:val="001C729E"/>
    <w:rsid w:val="001D05DB"/>
    <w:rsid w:val="001E452F"/>
    <w:rsid w:val="001F45B7"/>
    <w:rsid w:val="00210050"/>
    <w:rsid w:val="00217E1F"/>
    <w:rsid w:val="002215B3"/>
    <w:rsid w:val="002233F3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A4761"/>
    <w:rsid w:val="002B78B2"/>
    <w:rsid w:val="002C25D7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05F7"/>
    <w:rsid w:val="003D370E"/>
    <w:rsid w:val="003E2D20"/>
    <w:rsid w:val="003E5CE5"/>
    <w:rsid w:val="00424B96"/>
    <w:rsid w:val="00432577"/>
    <w:rsid w:val="00442E03"/>
    <w:rsid w:val="004529A7"/>
    <w:rsid w:val="00463A21"/>
    <w:rsid w:val="00471DD4"/>
    <w:rsid w:val="00473786"/>
    <w:rsid w:val="004753BD"/>
    <w:rsid w:val="00486DA7"/>
    <w:rsid w:val="004A4822"/>
    <w:rsid w:val="004B7545"/>
    <w:rsid w:val="004B7950"/>
    <w:rsid w:val="004C25C8"/>
    <w:rsid w:val="004C4081"/>
    <w:rsid w:val="004D0FF6"/>
    <w:rsid w:val="004D1C63"/>
    <w:rsid w:val="004D1DDB"/>
    <w:rsid w:val="004D372B"/>
    <w:rsid w:val="004E0CD3"/>
    <w:rsid w:val="004E545F"/>
    <w:rsid w:val="00506118"/>
    <w:rsid w:val="00515B95"/>
    <w:rsid w:val="005170FD"/>
    <w:rsid w:val="0053023C"/>
    <w:rsid w:val="00531555"/>
    <w:rsid w:val="005357E8"/>
    <w:rsid w:val="0053627F"/>
    <w:rsid w:val="0055352E"/>
    <w:rsid w:val="00554324"/>
    <w:rsid w:val="00566A60"/>
    <w:rsid w:val="00575ACA"/>
    <w:rsid w:val="00583E7F"/>
    <w:rsid w:val="0058400A"/>
    <w:rsid w:val="00590CB5"/>
    <w:rsid w:val="00590E4F"/>
    <w:rsid w:val="00591036"/>
    <w:rsid w:val="0059453E"/>
    <w:rsid w:val="00594611"/>
    <w:rsid w:val="005B0E0E"/>
    <w:rsid w:val="005B10D0"/>
    <w:rsid w:val="005C3899"/>
    <w:rsid w:val="005D21D7"/>
    <w:rsid w:val="005E29F3"/>
    <w:rsid w:val="00602E12"/>
    <w:rsid w:val="006204F6"/>
    <w:rsid w:val="00625A90"/>
    <w:rsid w:val="006352EC"/>
    <w:rsid w:val="00642352"/>
    <w:rsid w:val="006506AD"/>
    <w:rsid w:val="00653245"/>
    <w:rsid w:val="0066365E"/>
    <w:rsid w:val="0067654C"/>
    <w:rsid w:val="006829B6"/>
    <w:rsid w:val="00697AA8"/>
    <w:rsid w:val="006A0F1E"/>
    <w:rsid w:val="006A1F37"/>
    <w:rsid w:val="006A4406"/>
    <w:rsid w:val="006A64F4"/>
    <w:rsid w:val="006B0CDD"/>
    <w:rsid w:val="006C7940"/>
    <w:rsid w:val="006E7B41"/>
    <w:rsid w:val="006F74F1"/>
    <w:rsid w:val="00703F19"/>
    <w:rsid w:val="00721CE9"/>
    <w:rsid w:val="0072571E"/>
    <w:rsid w:val="0072733F"/>
    <w:rsid w:val="007336F3"/>
    <w:rsid w:val="00737DE8"/>
    <w:rsid w:val="00741EE0"/>
    <w:rsid w:val="00746787"/>
    <w:rsid w:val="007467F0"/>
    <w:rsid w:val="00751A84"/>
    <w:rsid w:val="0076162F"/>
    <w:rsid w:val="00773C12"/>
    <w:rsid w:val="0078071B"/>
    <w:rsid w:val="00785225"/>
    <w:rsid w:val="0079649E"/>
    <w:rsid w:val="007A05E2"/>
    <w:rsid w:val="007A216C"/>
    <w:rsid w:val="007C335D"/>
    <w:rsid w:val="007E777D"/>
    <w:rsid w:val="00812C8A"/>
    <w:rsid w:val="008140B4"/>
    <w:rsid w:val="00821A37"/>
    <w:rsid w:val="00836A48"/>
    <w:rsid w:val="00852768"/>
    <w:rsid w:val="0086096F"/>
    <w:rsid w:val="00862563"/>
    <w:rsid w:val="00873F37"/>
    <w:rsid w:val="008758B1"/>
    <w:rsid w:val="00885203"/>
    <w:rsid w:val="00893C31"/>
    <w:rsid w:val="008C421F"/>
    <w:rsid w:val="008E6802"/>
    <w:rsid w:val="008F1762"/>
    <w:rsid w:val="00900913"/>
    <w:rsid w:val="0091251E"/>
    <w:rsid w:val="00913A81"/>
    <w:rsid w:val="0092294E"/>
    <w:rsid w:val="00922C5E"/>
    <w:rsid w:val="0093441A"/>
    <w:rsid w:val="00937A61"/>
    <w:rsid w:val="00962008"/>
    <w:rsid w:val="00986CB5"/>
    <w:rsid w:val="009900E2"/>
    <w:rsid w:val="00994720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D0B14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3CCD"/>
    <w:rsid w:val="00BA547C"/>
    <w:rsid w:val="00BA7863"/>
    <w:rsid w:val="00BC26C7"/>
    <w:rsid w:val="00BC58BF"/>
    <w:rsid w:val="00BC7ED6"/>
    <w:rsid w:val="00BF56EB"/>
    <w:rsid w:val="00BF5D75"/>
    <w:rsid w:val="00C010F2"/>
    <w:rsid w:val="00C11DF2"/>
    <w:rsid w:val="00C15EC5"/>
    <w:rsid w:val="00C34AF9"/>
    <w:rsid w:val="00C4443B"/>
    <w:rsid w:val="00C80C86"/>
    <w:rsid w:val="00CB52AF"/>
    <w:rsid w:val="00CC75D2"/>
    <w:rsid w:val="00CF3EC3"/>
    <w:rsid w:val="00D15A6F"/>
    <w:rsid w:val="00D23717"/>
    <w:rsid w:val="00D277D8"/>
    <w:rsid w:val="00D478A7"/>
    <w:rsid w:val="00D478E1"/>
    <w:rsid w:val="00D51F87"/>
    <w:rsid w:val="00D644C1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14E60"/>
    <w:rsid w:val="00E23C4D"/>
    <w:rsid w:val="00E32CD5"/>
    <w:rsid w:val="00E54135"/>
    <w:rsid w:val="00E8452C"/>
    <w:rsid w:val="00E86DB3"/>
    <w:rsid w:val="00EA18BE"/>
    <w:rsid w:val="00EA6E22"/>
    <w:rsid w:val="00EA70BF"/>
    <w:rsid w:val="00EB23A1"/>
    <w:rsid w:val="00EB6164"/>
    <w:rsid w:val="00EB6170"/>
    <w:rsid w:val="00EB6697"/>
    <w:rsid w:val="00EB7411"/>
    <w:rsid w:val="00EC4422"/>
    <w:rsid w:val="00ED2CD8"/>
    <w:rsid w:val="00EE3E49"/>
    <w:rsid w:val="00F13355"/>
    <w:rsid w:val="00F17776"/>
    <w:rsid w:val="00F22ACF"/>
    <w:rsid w:val="00F25861"/>
    <w:rsid w:val="00F5660A"/>
    <w:rsid w:val="00F56D72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8399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51E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761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761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FA0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2FA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251E"/>
    <w:rPr>
      <w:rFonts w:eastAsiaTheme="majorEastAsia" w:cstheme="majorHAns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761"/>
    <w:rPr>
      <w:rFonts w:eastAsiaTheme="majorEastAsia" w:cstheme="majorHAns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761"/>
    <w:rPr>
      <w:rFonts w:eastAsiaTheme="majorEastAsia" w:cstheme="majorHAns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2FA0"/>
    <w:rPr>
      <w:rFonts w:eastAsiaTheme="majorEastAsia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2FA0"/>
    <w:rPr>
      <w:rFonts w:eastAsiaTheme="majorEastAsia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spacing w:after="0"/>
      <w:ind w:left="400"/>
    </w:pPr>
    <w:rPr>
      <w:rFonts w:asciiTheme="minorHAnsi" w:hAnsiTheme="minorHAnsi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spacing w:before="120" w:after="0"/>
      <w:ind w:left="200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23C4D"/>
    <w:pPr>
      <w:spacing w:after="0"/>
      <w:ind w:left="600"/>
    </w:pPr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A476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A4761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4761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4761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4761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4761"/>
    <w:pPr>
      <w:spacing w:after="0"/>
      <w:ind w:left="1600"/>
    </w:pPr>
    <w:rPr>
      <w:rFonts w:asciiTheme="minorHAnsi" w:hAnsiTheme="minorHAnsi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2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file/c6RS9Fjmm3gH5xpduoa5zV/Unchecked-%7C-ToDo-app?type=design&amp;node-id=0-1&amp;mode=design&amp;t=MJ9nxMzP4O2rsjZG-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omasrahikka/Documents/Henkilokohtaiset%20dokumentit/Asiakirjapohjat/Asiakirjapohja%20muistiinpanoi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Mira Kainulainen</DisplayName>
        <AccountId>7326</AccountId>
        <AccountType/>
      </UserInfo>
      <UserInfo>
        <DisplayName>Riikka Sinisalo</DisplayName>
        <AccountId>9351</AccountId>
        <AccountType/>
      </UserInfo>
      <UserInfo>
        <DisplayName>Viivi Laukkanen</DisplayName>
        <AccountId>7080</AccountId>
        <AccountType/>
      </UserInfo>
      <UserInfo>
        <DisplayName>Sini Aaltonen</DisplayName>
        <AccountId>5775</AccountId>
        <AccountType/>
      </UserInfo>
      <UserInfo>
        <DisplayName>Emma Pirttimäki</DisplayName>
        <AccountId>12852</AccountId>
        <AccountType/>
      </UserInfo>
      <UserInfo>
        <DisplayName>Teams Sorcolor Painting Company - Jäsenet</DisplayName>
        <AccountId>12927</AccountId>
        <AccountType/>
      </UserInfo>
      <UserInfo>
        <DisplayName>Johanna Koivisto</DisplayName>
        <AccountId>13210</AccountId>
        <AccountType/>
      </UserInfo>
      <UserInfo>
        <DisplayName>Christa Eklöf</DisplayName>
        <AccountId>13087</AccountId>
        <AccountType/>
      </UserInfo>
      <UserInfo>
        <DisplayName>Jenni Jäppinen</DisplayName>
        <AccountId>13027</AccountId>
        <AccountType/>
      </UserInfo>
      <UserInfo>
        <DisplayName>Katri Nikiforow</DisplayName>
        <AccountId>12994</AccountId>
        <AccountType/>
      </UserInfo>
      <UserInfo>
        <DisplayName>Anne Ruottinen</DisplayName>
        <AccountId>11592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478F6-3529-45E6-A770-494614F850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228AFB-B2FE-44E7-80AC-881D08FA3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Asiakirjapohja muistiinpanoille.dotx</Template>
  <TotalTime>0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  <vt:variant>
        <vt:lpstr>Otsikko</vt:lpstr>
      </vt:variant>
      <vt:variant>
        <vt:i4>1</vt:i4>
      </vt:variant>
    </vt:vector>
  </HeadingPairs>
  <TitlesOfParts>
    <vt:vector size="26" baseType="lpstr">
      <vt:lpstr/>
      <vt:lpstr/>
      <vt:lpstr>Yleistä</vt:lpstr>
      <vt:lpstr>Muistiinpanot</vt:lpstr>
      <vt:lpstr>Ominaisuudet</vt:lpstr>
      <vt:lpstr>    Must-have:</vt:lpstr>
      <vt:lpstr>        Lisää tehtävä painamalle Enter.</vt:lpstr>
      <vt:lpstr>        Poista tehtävä yhdellä klikkauksella.</vt:lpstr>
      <vt:lpstr>        Uusin tehtävä lisätään listalle ensimmäiseksi.</vt:lpstr>
      <vt:lpstr>        Tehtävien on jäätävä muistiin</vt:lpstr>
      <vt:lpstr>    Should-have</vt:lpstr>
      <vt:lpstr>        Suoritetut tehtävät siirretään oman alavalikon taakse. Listan saa avattua/suljet</vt:lpstr>
      <vt:lpstr>        Valitse järjestämisperuste: </vt:lpstr>
      <vt:lpstr>        Muutta järjestys käänteiseksi.</vt:lpstr>
      <vt:lpstr>    Could-have</vt:lpstr>
      <vt:lpstr>        Lisää tehtävälle prioritteetti:</vt:lpstr>
      <vt:lpstr>        Lisää tehtävälle tekstimuotoinen tunniste.</vt:lpstr>
      <vt:lpstr>        Valitse ryhmitysperuste:</vt:lpstr>
      <vt:lpstr>        Kommenttikenttä tehtäville</vt:lpstr>
      <vt:lpstr>UI-suunnittelu</vt:lpstr>
      <vt:lpstr>    Fontit</vt:lpstr>
      <vt:lpstr>        Fonttikoot</vt:lpstr>
      <vt:lpstr>    Värikoodit</vt:lpstr>
      <vt:lpstr>    Grafiikat</vt:lpstr>
      <vt:lpstr>Linkkejä ulkoisiin materiaaleihin</vt:lpstr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2023-10-21T20:01:00Z</dcterms:created>
  <dcterms:modified xsi:type="dcterms:W3CDTF">2023-10-21T20:01:00Z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